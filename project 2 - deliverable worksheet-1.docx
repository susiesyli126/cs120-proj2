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317167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 xml:space="preserve">Project </w:t>
      </w:r>
      <w:r w:rsidR="00DE60B2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0899129D" w14:textId="10193246" w:rsidR="007E668A" w:rsidRPr="007E668A" w:rsidRDefault="007E668A" w:rsidP="007E668A">
      <w:pPr>
        <w:rPr>
          <w:b/>
          <w:bCs/>
          <w:color w:val="3B8F57" w:themeColor="accent4" w:themeShade="BF"/>
          <w:sz w:val="32"/>
          <w:szCs w:val="32"/>
        </w:rPr>
      </w:pPr>
      <w:r w:rsidRPr="007E668A">
        <w:rPr>
          <w:b/>
          <w:bCs/>
          <w:sz w:val="32"/>
          <w:szCs w:val="32"/>
        </w:rPr>
        <w:t xml:space="preserve">black = worksheet items, </w:t>
      </w:r>
      <w:r w:rsidRPr="007E668A">
        <w:rPr>
          <w:b/>
          <w:bCs/>
          <w:color w:val="3B8F57" w:themeColor="accent4" w:themeShade="BF"/>
          <w:sz w:val="32"/>
          <w:szCs w:val="32"/>
        </w:rPr>
        <w:t xml:space="preserve">green = my answers </w:t>
      </w:r>
    </w:p>
    <w:p w14:paraId="2419D5C0" w14:textId="36A23A08" w:rsidR="00E5343D" w:rsidRPr="003E5A69" w:rsidRDefault="003E5A69" w:rsidP="003E5A69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 w:rsidR="00E5343D" w:rsidRPr="003E5A69">
        <w:rPr>
          <w:sz w:val="32"/>
          <w:szCs w:val="32"/>
        </w:rPr>
        <w:t>All html/</w:t>
      </w:r>
      <w:proofErr w:type="spellStart"/>
      <w:r w:rsidR="00E5343D" w:rsidRPr="003E5A69">
        <w:rPr>
          <w:sz w:val="32"/>
          <w:szCs w:val="32"/>
        </w:rPr>
        <w:t>css</w:t>
      </w:r>
      <w:proofErr w:type="spellEnd"/>
      <w:r w:rsidR="00872131" w:rsidRPr="003E5A69">
        <w:rPr>
          <w:sz w:val="32"/>
          <w:szCs w:val="32"/>
        </w:rPr>
        <w:t>/</w:t>
      </w:r>
      <w:proofErr w:type="spellStart"/>
      <w:r w:rsidR="00872131" w:rsidRPr="003E5A69">
        <w:rPr>
          <w:sz w:val="32"/>
          <w:szCs w:val="32"/>
        </w:rPr>
        <w:t>js</w:t>
      </w:r>
      <w:proofErr w:type="spellEnd"/>
      <w:r w:rsidR="00E5343D" w:rsidRPr="003E5A69">
        <w:rPr>
          <w:sz w:val="32"/>
          <w:szCs w:val="32"/>
        </w:rPr>
        <w:t xml:space="preserve"> files (combine into a compressed/zip file)</w:t>
      </w:r>
    </w:p>
    <w:p w14:paraId="1C75909B" w14:textId="2A39D506" w:rsidR="00232257" w:rsidRPr="003E5A69" w:rsidRDefault="003E5A69" w:rsidP="003E5A69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 w:rsidR="00232257" w:rsidRPr="003E5A69">
        <w:rPr>
          <w:sz w:val="32"/>
          <w:szCs w:val="32"/>
        </w:rPr>
        <w:t xml:space="preserve">URL for </w:t>
      </w:r>
      <w:r w:rsidR="005B2037" w:rsidRPr="003E5A69">
        <w:rPr>
          <w:sz w:val="32"/>
          <w:szCs w:val="32"/>
        </w:rPr>
        <w:t>wordle</w:t>
      </w:r>
      <w:r w:rsidR="00E3783F" w:rsidRPr="003E5A69">
        <w:rPr>
          <w:sz w:val="32"/>
          <w:szCs w:val="32"/>
        </w:rPr>
        <w:t xml:space="preserve"> game</w:t>
      </w:r>
    </w:p>
    <w:p w14:paraId="591F74DC" w14:textId="3C994D14" w:rsidR="007E668A" w:rsidRPr="007E668A" w:rsidRDefault="00F34D63" w:rsidP="007E668A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r w:rsidR="007E668A" w:rsidRPr="007E668A">
        <w:rPr>
          <w:color w:val="3B8F57" w:themeColor="accent4" w:themeShade="BF"/>
          <w:sz w:val="32"/>
          <w:szCs w:val="32"/>
        </w:rPr>
        <w:t>https://susiesyli126.github.io/cs120-proj2/</w:t>
      </w:r>
    </w:p>
    <w:p w14:paraId="13D4BBF3" w14:textId="77777777" w:rsidR="006E37E4" w:rsidRDefault="006E37E4" w:rsidP="006E37E4">
      <w:pPr>
        <w:pStyle w:val="ListParagraph"/>
        <w:rPr>
          <w:sz w:val="32"/>
          <w:szCs w:val="32"/>
        </w:rPr>
      </w:pPr>
    </w:p>
    <w:p w14:paraId="46D1A354" w14:textId="4CE49727" w:rsidR="007A5259" w:rsidRDefault="005236A8" w:rsidP="007A5259">
      <w:pPr>
        <w:pStyle w:val="ListParagraph"/>
        <w:ind w:left="360"/>
        <w:rPr>
          <w:sz w:val="32"/>
          <w:szCs w:val="32"/>
        </w:rPr>
      </w:pPr>
      <w:r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="0054435D" w:rsidRPr="0054435D">
        <w:rPr>
          <w:sz w:val="32"/>
          <w:szCs w:val="32"/>
        </w:rPr>
        <w:t xml:space="preserve">check off </w:t>
      </w:r>
      <w:r w:rsidR="0054435D"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</w:t>
      </w:r>
    </w:p>
    <w:p w14:paraId="374DD5E6" w14:textId="5A15E43C" w:rsidR="00FF7F50" w:rsidRPr="002757FB" w:rsidRDefault="002757FB" w:rsidP="002757FB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6E2F1F" w:rsidRPr="002757FB">
        <w:rPr>
          <w:sz w:val="32"/>
          <w:szCs w:val="32"/>
        </w:rPr>
        <w:t xml:space="preserve">Game is </w:t>
      </w:r>
      <w:r w:rsidR="008C10F5" w:rsidRPr="002757FB">
        <w:rPr>
          <w:sz w:val="32"/>
          <w:szCs w:val="32"/>
        </w:rPr>
        <w:t>complete and runs online</w:t>
      </w:r>
    </w:p>
    <w:p w14:paraId="5FDE1DF5" w14:textId="3868DCF0" w:rsidR="008C10F5" w:rsidRPr="007A5259" w:rsidRDefault="007A5259" w:rsidP="007A5259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8C10F5" w:rsidRPr="007A5259">
        <w:rPr>
          <w:sz w:val="32"/>
          <w:szCs w:val="32"/>
        </w:rPr>
        <w:t>An array</w:t>
      </w:r>
      <w:r w:rsidRPr="007A5259">
        <w:rPr>
          <w:sz w:val="32"/>
          <w:szCs w:val="32"/>
        </w:rPr>
        <w:t xml:space="preserve">: </w:t>
      </w:r>
      <w:r w:rsidRPr="007A5259">
        <w:rPr>
          <w:color w:val="3B8F57" w:themeColor="accent4" w:themeShade="BF"/>
          <w:sz w:val="32"/>
          <w:szCs w:val="32"/>
        </w:rPr>
        <w:t xml:space="preserve">in </w:t>
      </w:r>
      <w:r w:rsidRPr="007A5259">
        <w:rPr>
          <w:color w:val="3B8F57" w:themeColor="accent4" w:themeShade="BF"/>
          <w:sz w:val="32"/>
          <w:szCs w:val="32"/>
          <w:u w:val="single"/>
        </w:rPr>
        <w:t>app.js</w:t>
      </w:r>
      <w:r w:rsidRPr="007A5259">
        <w:rPr>
          <w:color w:val="3B8F57" w:themeColor="accent4" w:themeShade="BF"/>
          <w:sz w:val="32"/>
          <w:szCs w:val="32"/>
        </w:rPr>
        <w:t xml:space="preserve">, valid word list is represented as an array </w:t>
      </w:r>
    </w:p>
    <w:p w14:paraId="673036D7" w14:textId="41A007FF" w:rsidR="008C10F5" w:rsidRPr="007A5259" w:rsidRDefault="007A5259" w:rsidP="007A5259">
      <w:pPr>
        <w:ind w:left="360"/>
        <w:rPr>
          <w:color w:val="3B8F57" w:themeColor="accent4" w:themeShade="BF"/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8C10F5" w:rsidRPr="007A5259">
        <w:rPr>
          <w:sz w:val="32"/>
          <w:szCs w:val="32"/>
        </w:rPr>
        <w:t>An arrow function</w:t>
      </w:r>
      <w:r w:rsidRPr="007A5259">
        <w:rPr>
          <w:sz w:val="32"/>
          <w:szCs w:val="32"/>
        </w:rPr>
        <w:t xml:space="preserve">: </w:t>
      </w:r>
      <w:r w:rsidRPr="007A5259">
        <w:rPr>
          <w:color w:val="3B8F57" w:themeColor="accent4" w:themeShade="BF"/>
          <w:sz w:val="32"/>
          <w:szCs w:val="32"/>
        </w:rPr>
        <w:t xml:space="preserve">in </w:t>
      </w:r>
      <w:r w:rsidRPr="007A5259">
        <w:rPr>
          <w:color w:val="3B8F57" w:themeColor="accent4" w:themeShade="BF"/>
          <w:sz w:val="32"/>
          <w:szCs w:val="32"/>
          <w:u w:val="single"/>
        </w:rPr>
        <w:t>app.js</w:t>
      </w:r>
      <w:r w:rsidRPr="007A5259">
        <w:rPr>
          <w:color w:val="3B8F57" w:themeColor="accent4" w:themeShade="BF"/>
          <w:sz w:val="32"/>
          <w:szCs w:val="32"/>
        </w:rPr>
        <w:t>,</w:t>
      </w:r>
      <w:r w:rsidR="00D74CDA">
        <w:rPr>
          <w:color w:val="3B8F57" w:themeColor="accent4" w:themeShade="BF"/>
          <w:sz w:val="32"/>
          <w:szCs w:val="32"/>
        </w:rPr>
        <w:t xml:space="preserve"> in</w:t>
      </w:r>
      <w:r w:rsidRPr="007A5259">
        <w:rPr>
          <w:color w:val="3B8F57" w:themeColor="accent4" w:themeShade="BF"/>
          <w:sz w:val="32"/>
          <w:szCs w:val="32"/>
        </w:rPr>
        <w:t xml:space="preserve"> </w:t>
      </w:r>
      <w:proofErr w:type="spellStart"/>
      <w:proofErr w:type="gramStart"/>
      <w:r w:rsidRPr="007A5259">
        <w:rPr>
          <w:color w:val="3B8F57" w:themeColor="accent4" w:themeShade="BF"/>
          <w:sz w:val="32"/>
          <w:szCs w:val="32"/>
        </w:rPr>
        <w:t>checkGuess</w:t>
      </w:r>
      <w:proofErr w:type="spellEnd"/>
      <w:r w:rsidRPr="007A5259">
        <w:rPr>
          <w:color w:val="3B8F57" w:themeColor="accent4" w:themeShade="BF"/>
          <w:sz w:val="32"/>
          <w:szCs w:val="32"/>
        </w:rPr>
        <w:t>(</w:t>
      </w:r>
      <w:proofErr w:type="gramEnd"/>
      <w:r w:rsidRPr="007A5259">
        <w:rPr>
          <w:color w:val="3B8F57" w:themeColor="accent4" w:themeShade="BF"/>
          <w:sz w:val="32"/>
          <w:szCs w:val="32"/>
        </w:rPr>
        <w:t xml:space="preserve">) </w:t>
      </w:r>
      <w:r w:rsidRPr="007A5259">
        <w:rPr>
          <w:color w:val="3B8F57" w:themeColor="accent4" w:themeShade="BF"/>
          <w:sz w:val="32"/>
          <w:szCs w:val="32"/>
        </w:rPr>
        <w:t>function</w:t>
      </w:r>
    </w:p>
    <w:p w14:paraId="3FB4B318" w14:textId="155599AC" w:rsidR="008C10F5" w:rsidRPr="007A5259" w:rsidRDefault="007A5259" w:rsidP="007A5259">
      <w:pPr>
        <w:ind w:left="360"/>
        <w:rPr>
          <w:color w:val="3B8F57" w:themeColor="accent4" w:themeShade="BF"/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8C10F5" w:rsidRPr="008C10F5">
        <w:rPr>
          <w:sz w:val="32"/>
          <w:szCs w:val="32"/>
        </w:rPr>
        <w:t>An event handler</w:t>
      </w:r>
      <w:r>
        <w:rPr>
          <w:sz w:val="32"/>
          <w:szCs w:val="32"/>
        </w:rPr>
        <w:t xml:space="preserve">: </w:t>
      </w:r>
      <w:r w:rsidRPr="007A5259">
        <w:rPr>
          <w:color w:val="3B8F57" w:themeColor="accent4" w:themeShade="BF"/>
          <w:sz w:val="32"/>
          <w:szCs w:val="32"/>
        </w:rPr>
        <w:t xml:space="preserve">in </w:t>
      </w:r>
      <w:r w:rsidRPr="007A5259">
        <w:rPr>
          <w:color w:val="3B8F57" w:themeColor="accent4" w:themeShade="BF"/>
          <w:sz w:val="32"/>
          <w:szCs w:val="32"/>
          <w:u w:val="single"/>
        </w:rPr>
        <w:t>app.js</w:t>
      </w:r>
      <w:r w:rsidRPr="007A5259">
        <w:rPr>
          <w:color w:val="3B8F57" w:themeColor="accent4" w:themeShade="BF"/>
          <w:sz w:val="32"/>
          <w:szCs w:val="32"/>
        </w:rPr>
        <w:t>,</w:t>
      </w:r>
      <w:r>
        <w:rPr>
          <w:color w:val="3B8F57" w:themeColor="accent4" w:themeShade="BF"/>
          <w:sz w:val="32"/>
          <w:szCs w:val="32"/>
        </w:rPr>
        <w:t xml:space="preserve"> submit guess</w:t>
      </w:r>
      <w:r w:rsidR="00D74CDA">
        <w:rPr>
          <w:color w:val="3B8F57" w:themeColor="accent4" w:themeShade="BF"/>
          <w:sz w:val="32"/>
          <w:szCs w:val="32"/>
        </w:rPr>
        <w:t>, enter key</w:t>
      </w:r>
      <w:r>
        <w:rPr>
          <w:color w:val="3B8F57" w:themeColor="accent4" w:themeShade="BF"/>
          <w:sz w:val="32"/>
          <w:szCs w:val="32"/>
        </w:rPr>
        <w:t xml:space="preserve"> and restart game </w:t>
      </w:r>
    </w:p>
    <w:p w14:paraId="12476328" w14:textId="2B5ED829" w:rsidR="008C10F5" w:rsidRPr="007A5259" w:rsidRDefault="007A5259" w:rsidP="007A5259">
      <w:pPr>
        <w:ind w:left="360"/>
        <w:rPr>
          <w:color w:val="3B8F57" w:themeColor="accent4" w:themeShade="BF"/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</w:t>
      </w:r>
      <w:proofErr w:type="gramStart"/>
      <w:r w:rsidRPr="002757FB">
        <w:rPr>
          <w:rFonts w:ascii="Apple Color Emoji" w:hAnsi="Apple Color Emoji" w:cs="Apple Color Emoji"/>
          <w:sz w:val="32"/>
          <w:szCs w:val="32"/>
        </w:rPr>
        <w:t>️</w:t>
      </w:r>
      <w:r>
        <w:rPr>
          <w:sz w:val="32"/>
          <w:szCs w:val="32"/>
        </w:rPr>
        <w:t xml:space="preserve"> </w:t>
      </w:r>
      <w:r w:rsidR="008C10F5" w:rsidRPr="008C10F5">
        <w:rPr>
          <w:sz w:val="32"/>
          <w:szCs w:val="32"/>
        </w:rPr>
        <w:t>.map</w:t>
      </w:r>
      <w:proofErr w:type="gramEnd"/>
      <w:r w:rsidR="008C10F5" w:rsidRPr="008C10F5">
        <w:rPr>
          <w:sz w:val="32"/>
          <w:szCs w:val="32"/>
        </w:rPr>
        <w:t xml:space="preserve"> or .</w:t>
      </w:r>
      <w:proofErr w:type="spellStart"/>
      <w:r w:rsidR="008C10F5" w:rsidRPr="008C10F5"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: </w:t>
      </w:r>
      <w:r w:rsidRPr="007A5259">
        <w:rPr>
          <w:color w:val="3B8F57" w:themeColor="accent4" w:themeShade="BF"/>
          <w:sz w:val="32"/>
          <w:szCs w:val="32"/>
        </w:rPr>
        <w:t xml:space="preserve">in </w:t>
      </w:r>
      <w:r w:rsidRPr="007A5259">
        <w:rPr>
          <w:color w:val="3B8F57" w:themeColor="accent4" w:themeShade="BF"/>
          <w:sz w:val="32"/>
          <w:szCs w:val="32"/>
          <w:u w:val="single"/>
        </w:rPr>
        <w:t>app.js</w:t>
      </w:r>
      <w:r w:rsidRPr="007A5259">
        <w:rPr>
          <w:color w:val="3B8F57" w:themeColor="accent4" w:themeShade="BF"/>
          <w:sz w:val="32"/>
          <w:szCs w:val="32"/>
        </w:rPr>
        <w:t xml:space="preserve">, </w:t>
      </w:r>
      <w:proofErr w:type="spellStart"/>
      <w:r w:rsidRPr="007A5259">
        <w:rPr>
          <w:color w:val="3B8F57" w:themeColor="accent4" w:themeShade="BF"/>
          <w:sz w:val="32"/>
          <w:szCs w:val="32"/>
        </w:rPr>
        <w:t>checkGuess</w:t>
      </w:r>
      <w:proofErr w:type="spellEnd"/>
      <w:r w:rsidRPr="007A5259">
        <w:rPr>
          <w:color w:val="3B8F57" w:themeColor="accent4" w:themeShade="BF"/>
          <w:sz w:val="32"/>
          <w:szCs w:val="32"/>
        </w:rPr>
        <w:t>() function</w:t>
      </w:r>
    </w:p>
    <w:p w14:paraId="1268F726" w14:textId="2CB009A0" w:rsidR="008C10F5" w:rsidRPr="00653F7B" w:rsidRDefault="00653F7B" w:rsidP="00B248D4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8C10F5" w:rsidRPr="00653F7B">
        <w:rPr>
          <w:sz w:val="32"/>
          <w:szCs w:val="32"/>
        </w:rPr>
        <w:t>A JavaScript object</w:t>
      </w:r>
      <w:r w:rsidRPr="00B248D4">
        <w:rPr>
          <w:color w:val="3B8F57" w:themeColor="accent4" w:themeShade="BF"/>
          <w:sz w:val="32"/>
          <w:szCs w:val="32"/>
        </w:rPr>
        <w:t xml:space="preserve">: in app.js, </w:t>
      </w:r>
      <w:proofErr w:type="spellStart"/>
      <w:r w:rsidRPr="00B248D4">
        <w:rPr>
          <w:color w:val="3B8F57" w:themeColor="accent4" w:themeShade="BF"/>
          <w:sz w:val="32"/>
          <w:szCs w:val="32"/>
        </w:rPr>
        <w:t>WordleGame</w:t>
      </w:r>
      <w:proofErr w:type="spellEnd"/>
      <w:r w:rsidRPr="00B248D4">
        <w:rPr>
          <w:color w:val="3B8F57" w:themeColor="accent4" w:themeShade="BF"/>
          <w:sz w:val="32"/>
          <w:szCs w:val="32"/>
        </w:rPr>
        <w:t xml:space="preserve"> is an object</w:t>
      </w:r>
      <w:r w:rsidR="00B248D4" w:rsidRPr="00B248D4">
        <w:rPr>
          <w:color w:val="3B8F57" w:themeColor="accent4" w:themeShade="BF"/>
          <w:sz w:val="32"/>
          <w:szCs w:val="32"/>
        </w:rPr>
        <w:t xml:space="preserve">; in </w:t>
      </w:r>
      <w:proofErr w:type="spellStart"/>
      <w:proofErr w:type="gramStart"/>
      <w:r w:rsidR="00B248D4" w:rsidRPr="00B248D4">
        <w:rPr>
          <w:color w:val="3B8F57" w:themeColor="accent4" w:themeShade="BF"/>
          <w:sz w:val="32"/>
          <w:szCs w:val="32"/>
        </w:rPr>
        <w:t>saveGameStats</w:t>
      </w:r>
      <w:proofErr w:type="spellEnd"/>
      <w:r w:rsidR="00B248D4" w:rsidRPr="00B248D4">
        <w:rPr>
          <w:color w:val="3B8F57" w:themeColor="accent4" w:themeShade="BF"/>
          <w:sz w:val="32"/>
          <w:szCs w:val="32"/>
        </w:rPr>
        <w:t>(</w:t>
      </w:r>
      <w:proofErr w:type="gramEnd"/>
      <w:r w:rsidR="00B248D4" w:rsidRPr="00B248D4">
        <w:rPr>
          <w:color w:val="3B8F57" w:themeColor="accent4" w:themeShade="BF"/>
          <w:sz w:val="32"/>
          <w:szCs w:val="32"/>
        </w:rPr>
        <w:t>)</w:t>
      </w:r>
      <w:r w:rsidR="00B248D4" w:rsidRPr="00B248D4">
        <w:rPr>
          <w:color w:val="3B8F57" w:themeColor="accent4" w:themeShade="BF"/>
          <w:sz w:val="32"/>
          <w:szCs w:val="32"/>
        </w:rPr>
        <w:t xml:space="preserve">, stats is an object </w:t>
      </w:r>
    </w:p>
    <w:p w14:paraId="7B9EB48A" w14:textId="10F962C9" w:rsidR="008C10F5" w:rsidRPr="007A5259" w:rsidRDefault="007A5259" w:rsidP="007A5259">
      <w:pPr>
        <w:ind w:left="360"/>
        <w:rPr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sz w:val="32"/>
          <w:szCs w:val="32"/>
        </w:rPr>
        <w:t xml:space="preserve"> </w:t>
      </w:r>
      <w:r w:rsidR="00872131" w:rsidRPr="007A5259">
        <w:rPr>
          <w:sz w:val="32"/>
          <w:szCs w:val="32"/>
        </w:rPr>
        <w:t>U</w:t>
      </w:r>
      <w:r w:rsidR="008C10F5" w:rsidRPr="007A5259">
        <w:rPr>
          <w:sz w:val="32"/>
          <w:szCs w:val="32"/>
        </w:rPr>
        <w:t>sed letter board</w:t>
      </w:r>
    </w:p>
    <w:p w14:paraId="6A0A00FA" w14:textId="66072A0B" w:rsidR="008C10F5" w:rsidRPr="00AE52D9" w:rsidRDefault="00AE52D9" w:rsidP="00AE52D9">
      <w:pPr>
        <w:ind w:left="360"/>
        <w:rPr>
          <w:color w:val="3B8F57" w:themeColor="accent4" w:themeShade="BF"/>
          <w:sz w:val="32"/>
          <w:szCs w:val="32"/>
        </w:rPr>
      </w:pPr>
      <w:r w:rsidRPr="002757FB">
        <w:rPr>
          <w:rFonts w:ascii="Apple Color Emoji" w:hAnsi="Apple Color Emoji" w:cs="Apple Color Emoji"/>
          <w:sz w:val="32"/>
          <w:szCs w:val="32"/>
        </w:rPr>
        <w:t>☑️</w:t>
      </w:r>
      <w:r>
        <w:rPr>
          <w:rFonts w:ascii="Apple Color Emoji" w:hAnsi="Apple Color Emoji" w:cs="Apple Color Emoji"/>
          <w:sz w:val="32"/>
          <w:szCs w:val="32"/>
        </w:rPr>
        <w:t xml:space="preserve"> </w:t>
      </w:r>
      <w:r w:rsidR="008C10F5" w:rsidRPr="00AE52D9">
        <w:rPr>
          <w:sz w:val="32"/>
          <w:szCs w:val="32"/>
        </w:rPr>
        <w:t xml:space="preserve">Optional: </w:t>
      </w:r>
      <w:r w:rsidR="00872131" w:rsidRPr="00AE52D9">
        <w:rPr>
          <w:color w:val="3B8F57" w:themeColor="accent4" w:themeShade="BF"/>
          <w:sz w:val="32"/>
          <w:szCs w:val="32"/>
        </w:rPr>
        <w:t xml:space="preserve">track </w:t>
      </w:r>
      <w:r w:rsidR="00A51DA6" w:rsidRPr="00AE52D9">
        <w:rPr>
          <w:color w:val="3B8F57" w:themeColor="accent4" w:themeShade="BF"/>
          <w:sz w:val="32"/>
          <w:szCs w:val="32"/>
        </w:rPr>
        <w:t>average score</w:t>
      </w:r>
      <w:r w:rsidR="00B248D4" w:rsidRPr="00AE52D9">
        <w:rPr>
          <w:color w:val="3B8F57" w:themeColor="accent4" w:themeShade="BF"/>
          <w:sz w:val="32"/>
          <w:szCs w:val="32"/>
        </w:rPr>
        <w:t xml:space="preserve">: yes; </w:t>
      </w:r>
      <w:r w:rsidRPr="00AE52D9">
        <w:rPr>
          <w:color w:val="3B8F57" w:themeColor="accent4" w:themeShade="BF"/>
          <w:sz w:val="32"/>
          <w:szCs w:val="32"/>
        </w:rPr>
        <w:t xml:space="preserve">app.js line 140-198 handles cookies and stat-tracking functions 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5082E46F" w14:textId="77777777" w:rsidR="00612D95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</w:p>
    <w:p w14:paraId="2B095ACC" w14:textId="2DEB39C1" w:rsidR="00A51DA6" w:rsidRDefault="00612D95" w:rsidP="006E4F2F">
      <w:pPr>
        <w:ind w:left="360"/>
        <w:rPr>
          <w:sz w:val="32"/>
          <w:szCs w:val="32"/>
        </w:rPr>
      </w:pPr>
      <w:r w:rsidRPr="00612D95">
        <w:rPr>
          <w:color w:val="3B8F57" w:themeColor="accent4" w:themeShade="BF"/>
          <w:sz w:val="32"/>
          <w:szCs w:val="32"/>
        </w:rPr>
        <w:t>Ye</w:t>
      </w:r>
      <w:r>
        <w:rPr>
          <w:color w:val="3B8F57" w:themeColor="accent4" w:themeShade="BF"/>
          <w:sz w:val="32"/>
          <w:szCs w:val="32"/>
        </w:rPr>
        <w:t xml:space="preserve">s, </w:t>
      </w:r>
      <w:r w:rsidR="006E4F2F" w:rsidRPr="006E4F2F">
        <w:rPr>
          <w:sz w:val="32"/>
          <w:szCs w:val="32"/>
        </w:rPr>
        <w:br/>
      </w:r>
      <w:r w:rsidR="00251BF1" w:rsidRPr="00653F7B">
        <w:rPr>
          <w:color w:val="3B8F57" w:themeColor="accent4" w:themeShade="BF"/>
          <w:sz w:val="32"/>
          <w:szCs w:val="32"/>
        </w:rPr>
        <w:t xml:space="preserve">1. Check for valid word </w:t>
      </w:r>
    </w:p>
    <w:p w14:paraId="717DAD80" w14:textId="59C6F85F" w:rsidR="00251BF1" w:rsidRDefault="00BF20E4" w:rsidP="00653F7B">
      <w:pPr>
        <w:pStyle w:val="ListParagraph"/>
        <w:numPr>
          <w:ilvl w:val="0"/>
          <w:numId w:val="50"/>
        </w:numPr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>The</w:t>
      </w:r>
      <w:r w:rsidR="00251BF1" w:rsidRPr="00653F7B">
        <w:rPr>
          <w:color w:val="3B8F57" w:themeColor="accent4" w:themeShade="BF"/>
          <w:sz w:val="32"/>
          <w:szCs w:val="32"/>
        </w:rPr>
        <w:t xml:space="preserve"> user must input a valid word, i.e.</w:t>
      </w:r>
      <w:r>
        <w:rPr>
          <w:color w:val="3B8F57" w:themeColor="accent4" w:themeShade="BF"/>
          <w:sz w:val="32"/>
          <w:szCs w:val="32"/>
        </w:rPr>
        <w:t xml:space="preserve"> cannot guess</w:t>
      </w:r>
      <w:r w:rsidR="00251BF1" w:rsidRPr="00653F7B">
        <w:rPr>
          <w:color w:val="3B8F57" w:themeColor="accent4" w:themeShade="BF"/>
          <w:sz w:val="32"/>
          <w:szCs w:val="32"/>
        </w:rPr>
        <w:t xml:space="preserve"> “</w:t>
      </w:r>
      <w:proofErr w:type="spellStart"/>
      <w:r w:rsidR="00251BF1" w:rsidRPr="00653F7B">
        <w:rPr>
          <w:color w:val="3B8F57" w:themeColor="accent4" w:themeShade="BF"/>
          <w:sz w:val="32"/>
          <w:szCs w:val="32"/>
        </w:rPr>
        <w:t>rrrrr</w:t>
      </w:r>
      <w:proofErr w:type="spellEnd"/>
      <w:r w:rsidR="00251BF1" w:rsidRPr="00653F7B">
        <w:rPr>
          <w:color w:val="3B8F57" w:themeColor="accent4" w:themeShade="BF"/>
          <w:sz w:val="32"/>
          <w:szCs w:val="32"/>
        </w:rPr>
        <w:t>”</w:t>
      </w:r>
      <w:r>
        <w:rPr>
          <w:color w:val="3B8F57" w:themeColor="accent4" w:themeShade="BF"/>
          <w:sz w:val="32"/>
          <w:szCs w:val="32"/>
        </w:rPr>
        <w:t xml:space="preserve"> or “</w:t>
      </w:r>
      <w:proofErr w:type="spellStart"/>
      <w:r>
        <w:rPr>
          <w:color w:val="3B8F57" w:themeColor="accent4" w:themeShade="BF"/>
          <w:sz w:val="32"/>
          <w:szCs w:val="32"/>
        </w:rPr>
        <w:t>aeiou</w:t>
      </w:r>
      <w:proofErr w:type="spellEnd"/>
      <w:r>
        <w:rPr>
          <w:color w:val="3B8F57" w:themeColor="accent4" w:themeShade="BF"/>
          <w:sz w:val="32"/>
          <w:szCs w:val="32"/>
        </w:rPr>
        <w:t>”.</w:t>
      </w:r>
      <w:r w:rsidR="00251BF1" w:rsidRPr="00653F7B">
        <w:rPr>
          <w:color w:val="3B8F57" w:themeColor="accent4" w:themeShade="BF"/>
          <w:sz w:val="32"/>
          <w:szCs w:val="32"/>
        </w:rPr>
        <w:t xml:space="preserve"> </w:t>
      </w:r>
    </w:p>
    <w:p w14:paraId="3910F942" w14:textId="44ACAEB9" w:rsidR="0079633A" w:rsidRPr="00653F7B" w:rsidRDefault="0079633A" w:rsidP="00653F7B">
      <w:pPr>
        <w:pStyle w:val="ListParagraph"/>
        <w:numPr>
          <w:ilvl w:val="0"/>
          <w:numId w:val="50"/>
        </w:numPr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lastRenderedPageBreak/>
        <w:t xml:space="preserve">I implemented this from scratch by referencing this </w:t>
      </w:r>
      <w:hyperlink r:id="rId8" w:tgtFrame="_blank" w:history="1">
        <w:r w:rsidRPr="0079633A">
          <w:rPr>
            <w:rStyle w:val="Hyperlink"/>
            <w:sz w:val="32"/>
            <w:szCs w:val="32"/>
            <w14:textFill>
              <w14:solidFill>
                <w14:schemeClr w14:val="accent2">
                  <w14:lumMod w14:val="75000"/>
                  <w14:lumMod w14:val="75000"/>
                </w14:schemeClr>
              </w14:solidFill>
            </w14:textFill>
          </w:rPr>
          <w:t>open-source valid Wordle guess word list</w:t>
        </w:r>
      </w:hyperlink>
      <w:r>
        <w:rPr>
          <w:color w:val="3B8F57" w:themeColor="accent4" w:themeShade="BF"/>
          <w:sz w:val="32"/>
          <w:szCs w:val="32"/>
        </w:rPr>
        <w:t>, creating a valid-word array, and checking whether the user’s guess is in this array</w:t>
      </w:r>
      <w:r w:rsidR="00BF20E4">
        <w:rPr>
          <w:color w:val="3B8F57" w:themeColor="accent4" w:themeShade="BF"/>
          <w:sz w:val="32"/>
          <w:szCs w:val="32"/>
        </w:rPr>
        <w:t xml:space="preserve">. </w:t>
      </w:r>
    </w:p>
    <w:p w14:paraId="41A31BF8" w14:textId="1263C938" w:rsidR="00A51DA6" w:rsidRPr="00653F7B" w:rsidRDefault="00653F7B" w:rsidP="006E4F2F">
      <w:pPr>
        <w:ind w:left="360"/>
        <w:rPr>
          <w:color w:val="3B8F57" w:themeColor="accent4" w:themeShade="BF"/>
          <w:sz w:val="32"/>
          <w:szCs w:val="32"/>
        </w:rPr>
      </w:pPr>
      <w:r w:rsidRPr="00653F7B">
        <w:rPr>
          <w:color w:val="3B8F57" w:themeColor="accent4" w:themeShade="BF"/>
          <w:sz w:val="32"/>
          <w:szCs w:val="32"/>
        </w:rPr>
        <w:t xml:space="preserve">2. </w:t>
      </w:r>
      <w:r>
        <w:rPr>
          <w:color w:val="3B8F57" w:themeColor="accent4" w:themeShade="BF"/>
          <w:sz w:val="32"/>
          <w:szCs w:val="32"/>
        </w:rPr>
        <w:t>User can use</w:t>
      </w:r>
      <w:r w:rsidRPr="00653F7B">
        <w:rPr>
          <w:color w:val="3B8F57" w:themeColor="accent4" w:themeShade="BF"/>
          <w:sz w:val="32"/>
          <w:szCs w:val="32"/>
        </w:rPr>
        <w:t xml:space="preserve"> ‘enter’ key to submit guess </w:t>
      </w:r>
    </w:p>
    <w:p w14:paraId="76AE789A" w14:textId="20E07C33" w:rsidR="00653F7B" w:rsidRDefault="00653F7B" w:rsidP="006E4F2F">
      <w:pPr>
        <w:ind w:left="360"/>
        <w:rPr>
          <w:color w:val="3B8F57" w:themeColor="accent4" w:themeShade="BF"/>
          <w:sz w:val="32"/>
          <w:szCs w:val="32"/>
        </w:rPr>
      </w:pPr>
      <w:r w:rsidRPr="00653F7B">
        <w:rPr>
          <w:color w:val="3B8F57" w:themeColor="accent4" w:themeShade="BF"/>
          <w:sz w:val="32"/>
          <w:szCs w:val="32"/>
        </w:rPr>
        <w:t xml:space="preserve">- In addition to clicking a ‘submit-guess’ button, the user can also type their guess in the input </w:t>
      </w:r>
      <w:proofErr w:type="gramStart"/>
      <w:r w:rsidRPr="00653F7B">
        <w:rPr>
          <w:color w:val="3B8F57" w:themeColor="accent4" w:themeShade="BF"/>
          <w:sz w:val="32"/>
          <w:szCs w:val="32"/>
        </w:rPr>
        <w:t>box, and</w:t>
      </w:r>
      <w:proofErr w:type="gramEnd"/>
      <w:r w:rsidRPr="00653F7B">
        <w:rPr>
          <w:color w:val="3B8F57" w:themeColor="accent4" w:themeShade="BF"/>
          <w:sz w:val="32"/>
          <w:szCs w:val="32"/>
        </w:rPr>
        <w:t xml:space="preserve"> hit enter on their keyboard to submit a guess. This is implemented in app.js, </w:t>
      </w:r>
      <w:proofErr w:type="spellStart"/>
      <w:proofErr w:type="gramStart"/>
      <w:r w:rsidRPr="00653F7B">
        <w:rPr>
          <w:color w:val="3B8F57" w:themeColor="accent4" w:themeShade="BF"/>
          <w:sz w:val="32"/>
          <w:szCs w:val="32"/>
        </w:rPr>
        <w:t>init</w:t>
      </w:r>
      <w:proofErr w:type="spellEnd"/>
      <w:r w:rsidRPr="00653F7B">
        <w:rPr>
          <w:color w:val="3B8F57" w:themeColor="accent4" w:themeShade="BF"/>
          <w:sz w:val="32"/>
          <w:szCs w:val="32"/>
        </w:rPr>
        <w:t>(</w:t>
      </w:r>
      <w:proofErr w:type="gramEnd"/>
      <w:r w:rsidRPr="00653F7B">
        <w:rPr>
          <w:color w:val="3B8F57" w:themeColor="accent4" w:themeShade="BF"/>
          <w:sz w:val="32"/>
          <w:szCs w:val="32"/>
        </w:rPr>
        <w:t>) function – 2</w:t>
      </w:r>
      <w:r w:rsidRPr="00653F7B">
        <w:rPr>
          <w:color w:val="3B8F57" w:themeColor="accent4" w:themeShade="BF"/>
          <w:sz w:val="32"/>
          <w:szCs w:val="32"/>
          <w:vertAlign w:val="superscript"/>
        </w:rPr>
        <w:t>nd</w:t>
      </w:r>
      <w:r w:rsidRPr="00653F7B">
        <w:rPr>
          <w:color w:val="3B8F57" w:themeColor="accent4" w:themeShade="BF"/>
          <w:sz w:val="32"/>
          <w:szCs w:val="32"/>
        </w:rPr>
        <w:t xml:space="preserve"> event handler.</w:t>
      </w:r>
    </w:p>
    <w:p w14:paraId="1770B471" w14:textId="06353C9B" w:rsidR="00D66C75" w:rsidRDefault="00D66C75" w:rsidP="006E4F2F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3. Confetti on screen when user guesses correctly </w:t>
      </w:r>
    </w:p>
    <w:p w14:paraId="3D02A240" w14:textId="0ADF1E18" w:rsidR="00D66C75" w:rsidRDefault="00D66C75" w:rsidP="006E4F2F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- I customized a confetti effect (using </w:t>
      </w:r>
      <w:proofErr w:type="spellStart"/>
      <w:r>
        <w:rPr>
          <w:color w:val="3B8F57" w:themeColor="accent4" w:themeShade="BF"/>
          <w:sz w:val="32"/>
          <w:szCs w:val="32"/>
        </w:rPr>
        <w:t>js</w:t>
      </w:r>
      <w:proofErr w:type="spellEnd"/>
      <w:r>
        <w:rPr>
          <w:color w:val="3B8F57" w:themeColor="accent4" w:themeShade="BF"/>
          <w:sz w:val="32"/>
          <w:szCs w:val="32"/>
        </w:rPr>
        <w:t xml:space="preserve">-confetti library), to show confetti when the user guesses a word correctly </w:t>
      </w:r>
    </w:p>
    <w:p w14:paraId="2448A4AF" w14:textId="3F53E3A2" w:rsidR="00573BA4" w:rsidRDefault="00573BA4" w:rsidP="006E4F2F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4. API </w:t>
      </w:r>
    </w:p>
    <w:p w14:paraId="4E600470" w14:textId="549712C7" w:rsidR="00573BA4" w:rsidRDefault="00573BA4" w:rsidP="00573BA4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- I added an API in app.js -&gt; </w:t>
      </w:r>
      <w:proofErr w:type="spellStart"/>
      <w:proofErr w:type="gramStart"/>
      <w:r>
        <w:rPr>
          <w:color w:val="3B8F57" w:themeColor="accent4" w:themeShade="BF"/>
          <w:sz w:val="32"/>
          <w:szCs w:val="32"/>
        </w:rPr>
        <w:t>validateWord</w:t>
      </w:r>
      <w:proofErr w:type="spellEnd"/>
      <w:r>
        <w:rPr>
          <w:color w:val="3B8F57" w:themeColor="accent4" w:themeShade="BF"/>
          <w:sz w:val="32"/>
          <w:szCs w:val="32"/>
        </w:rPr>
        <w:t>(</w:t>
      </w:r>
      <w:proofErr w:type="gramEnd"/>
      <w:r>
        <w:rPr>
          <w:color w:val="3B8F57" w:themeColor="accent4" w:themeShade="BF"/>
          <w:sz w:val="32"/>
          <w:szCs w:val="32"/>
        </w:rPr>
        <w:t xml:space="preserve">) function to check whether a user’s guess input is a valid word </w:t>
      </w:r>
    </w:p>
    <w:p w14:paraId="340F3956" w14:textId="5EAF2742" w:rsidR="00573BA4" w:rsidRDefault="00573BA4" w:rsidP="00573BA4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5. Extra credit – cookie </w:t>
      </w:r>
    </w:p>
    <w:p w14:paraId="01AA822C" w14:textId="002AEBDA" w:rsidR="00D66C75" w:rsidRDefault="00573BA4" w:rsidP="00306BF0">
      <w:pPr>
        <w:ind w:left="360"/>
        <w:rPr>
          <w:color w:val="3B8F57" w:themeColor="accent4" w:themeShade="BF"/>
          <w:sz w:val="32"/>
          <w:szCs w:val="32"/>
        </w:rPr>
      </w:pPr>
      <w:r>
        <w:rPr>
          <w:color w:val="3B8F57" w:themeColor="accent4" w:themeShade="BF"/>
          <w:sz w:val="32"/>
          <w:szCs w:val="32"/>
        </w:rPr>
        <w:t xml:space="preserve">- I </w:t>
      </w:r>
      <w:r w:rsidR="00306BF0">
        <w:rPr>
          <w:color w:val="3B8F57" w:themeColor="accent4" w:themeShade="BF"/>
          <w:sz w:val="32"/>
          <w:szCs w:val="32"/>
        </w:rPr>
        <w:t xml:space="preserve">researched and added cookie-related functions to track a user’s multiple games across a 2-day period. I implemented it such that the time period </w:t>
      </w:r>
      <w:r w:rsidR="000F1AF8">
        <w:rPr>
          <w:color w:val="3B8F57" w:themeColor="accent4" w:themeShade="BF"/>
          <w:sz w:val="32"/>
          <w:szCs w:val="32"/>
        </w:rPr>
        <w:t xml:space="preserve">it tracks </w:t>
      </w:r>
      <w:r w:rsidR="00306BF0">
        <w:rPr>
          <w:color w:val="3B8F57" w:themeColor="accent4" w:themeShade="BF"/>
          <w:sz w:val="32"/>
          <w:szCs w:val="32"/>
        </w:rPr>
        <w:t xml:space="preserve">can be easily </w:t>
      </w:r>
      <w:r w:rsidR="00D43B89">
        <w:rPr>
          <w:color w:val="3B8F57" w:themeColor="accent4" w:themeShade="BF"/>
          <w:sz w:val="32"/>
          <w:szCs w:val="32"/>
        </w:rPr>
        <w:t>modified</w:t>
      </w:r>
      <w:r w:rsidR="00306BF0">
        <w:rPr>
          <w:color w:val="3B8F57" w:themeColor="accent4" w:themeShade="BF"/>
          <w:sz w:val="32"/>
          <w:szCs w:val="32"/>
        </w:rPr>
        <w:t xml:space="preserve"> in the </w:t>
      </w:r>
      <w:proofErr w:type="spellStart"/>
      <w:proofErr w:type="gramStart"/>
      <w:r w:rsidR="00306BF0" w:rsidRPr="00306BF0">
        <w:rPr>
          <w:color w:val="3B8F57" w:themeColor="accent4" w:themeShade="BF"/>
          <w:sz w:val="32"/>
          <w:szCs w:val="32"/>
        </w:rPr>
        <w:t>setCookie</w:t>
      </w:r>
      <w:proofErr w:type="spellEnd"/>
      <w:r w:rsidR="00306BF0">
        <w:rPr>
          <w:color w:val="3B8F57" w:themeColor="accent4" w:themeShade="BF"/>
          <w:sz w:val="32"/>
          <w:szCs w:val="32"/>
        </w:rPr>
        <w:t>(</w:t>
      </w:r>
      <w:proofErr w:type="gramEnd"/>
      <w:r w:rsidR="00306BF0">
        <w:rPr>
          <w:color w:val="3B8F57" w:themeColor="accent4" w:themeShade="BF"/>
          <w:sz w:val="32"/>
          <w:szCs w:val="32"/>
        </w:rPr>
        <w:t xml:space="preserve">) function by changing the expire-date parameter. </w:t>
      </w:r>
    </w:p>
    <w:p w14:paraId="7F029BAF" w14:textId="77777777" w:rsidR="00D66C75" w:rsidRPr="00653F7B" w:rsidRDefault="00D66C75" w:rsidP="006E4F2F">
      <w:pPr>
        <w:ind w:left="360"/>
        <w:rPr>
          <w:color w:val="3B8F57" w:themeColor="accent4" w:themeShade="BF"/>
          <w:sz w:val="32"/>
          <w:szCs w:val="32"/>
        </w:rPr>
      </w:pPr>
    </w:p>
    <w:p w14:paraId="0F36017A" w14:textId="6ED9122E" w:rsidR="00A51DA6" w:rsidRDefault="00A51DA6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>What was the most satisfying part of this project?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</w:r>
      <w:r w:rsidR="003E5A69">
        <w:rPr>
          <w:color w:val="3B8F57" w:themeColor="accent4" w:themeShade="BF"/>
          <w:sz w:val="32"/>
          <w:szCs w:val="32"/>
        </w:rPr>
        <w:t>O</w:t>
      </w:r>
      <w:r w:rsidR="003D6BFF">
        <w:rPr>
          <w:color w:val="3B8F57" w:themeColor="accent4" w:themeShade="BF"/>
          <w:sz w:val="32"/>
          <w:szCs w:val="32"/>
        </w:rPr>
        <w:t>ne</w:t>
      </w:r>
      <w:r w:rsidR="00306BF0">
        <w:rPr>
          <w:color w:val="3B8F57" w:themeColor="accent4" w:themeShade="BF"/>
          <w:sz w:val="32"/>
          <w:szCs w:val="32"/>
        </w:rPr>
        <w:t xml:space="preserve"> of the most satisfying </w:t>
      </w:r>
      <w:proofErr w:type="gramStart"/>
      <w:r w:rsidR="00306BF0">
        <w:rPr>
          <w:color w:val="3B8F57" w:themeColor="accent4" w:themeShade="BF"/>
          <w:sz w:val="32"/>
          <w:szCs w:val="32"/>
        </w:rPr>
        <w:t>part</w:t>
      </w:r>
      <w:proofErr w:type="gramEnd"/>
      <w:r w:rsidR="00306BF0">
        <w:rPr>
          <w:color w:val="3B8F57" w:themeColor="accent4" w:themeShade="BF"/>
          <w:sz w:val="32"/>
          <w:szCs w:val="32"/>
        </w:rPr>
        <w:t xml:space="preserve"> of developing this project was thinking about additional user-friendly features, and </w:t>
      </w:r>
      <w:r w:rsidR="00306BF0" w:rsidRPr="00306BF0">
        <w:rPr>
          <w:color w:val="3B8F57" w:themeColor="accent4" w:themeShade="BF"/>
          <w:sz w:val="32"/>
          <w:szCs w:val="32"/>
        </w:rPr>
        <w:t>getting the additional functions to work</w:t>
      </w:r>
      <w:r w:rsidR="00306BF0">
        <w:rPr>
          <w:color w:val="3B8F57" w:themeColor="accent4" w:themeShade="BF"/>
          <w:sz w:val="32"/>
          <w:szCs w:val="32"/>
        </w:rPr>
        <w:t xml:space="preserve"> -</w:t>
      </w:r>
      <w:r w:rsidR="00306BF0" w:rsidRPr="00306BF0">
        <w:rPr>
          <w:color w:val="3B8F57" w:themeColor="accent4" w:themeShade="BF"/>
          <w:sz w:val="32"/>
          <w:szCs w:val="32"/>
        </w:rPr>
        <w:t xml:space="preserve"> for example allowing the user to submit guesses by hitting enter in addition to clicking a submit button</w:t>
      </w:r>
      <w:r w:rsidR="00306BF0">
        <w:rPr>
          <w:color w:val="3B8F57" w:themeColor="accent4" w:themeShade="BF"/>
          <w:sz w:val="32"/>
          <w:szCs w:val="32"/>
        </w:rPr>
        <w:t>, which could be more intuitive for some users. Another part I really enjoyed was r</w:t>
      </w:r>
      <w:r w:rsidR="00023E2F" w:rsidRPr="00306BF0">
        <w:rPr>
          <w:color w:val="3B8F57" w:themeColor="accent4" w:themeShade="BF"/>
          <w:sz w:val="32"/>
          <w:szCs w:val="32"/>
        </w:rPr>
        <w:t xml:space="preserve">efining the visual elements, such as </w:t>
      </w:r>
      <w:r w:rsidR="009378D4" w:rsidRPr="00306BF0">
        <w:rPr>
          <w:color w:val="3B8F57" w:themeColor="accent4" w:themeShade="BF"/>
          <w:sz w:val="32"/>
          <w:szCs w:val="32"/>
        </w:rPr>
        <w:t xml:space="preserve">the board cell colors, button colors, confetti colors, and font; also </w:t>
      </w:r>
      <w:r w:rsidR="006E37E4">
        <w:rPr>
          <w:sz w:val="32"/>
          <w:szCs w:val="32"/>
        </w:rPr>
        <w:br/>
      </w:r>
    </w:p>
    <w:p w14:paraId="6BB5DB03" w14:textId="5FCC073F" w:rsidR="003D64FA" w:rsidRDefault="00A51DA6" w:rsidP="00E3783F">
      <w:pPr>
        <w:ind w:left="360"/>
      </w:pPr>
      <w:r>
        <w:rPr>
          <w:sz w:val="32"/>
          <w:szCs w:val="32"/>
        </w:rPr>
        <w:lastRenderedPageBreak/>
        <w:t xml:space="preserve">What is </w:t>
      </w:r>
      <w:r w:rsidR="006E37E4">
        <w:rPr>
          <w:sz w:val="32"/>
          <w:szCs w:val="32"/>
        </w:rPr>
        <w:t>your favorite topic in the course so far</w:t>
      </w:r>
      <w:r>
        <w:rPr>
          <w:sz w:val="32"/>
          <w:szCs w:val="32"/>
        </w:rPr>
        <w:t>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</w:r>
      <w:r w:rsidR="009378D4" w:rsidRPr="00306BF0">
        <w:rPr>
          <w:color w:val="3B8F57" w:themeColor="accent4" w:themeShade="BF"/>
          <w:sz w:val="32"/>
          <w:szCs w:val="32"/>
        </w:rPr>
        <w:t xml:space="preserve">JavaScript and UI/UX; learning JavaScript has been an incredibly useful tool to create a variety of different websites. I’ve been able to apply JS skills to other visualization courses I’m taking as well as for personal portfolio websites, and I really appreciate the fact that once you understand the fundamentals of JS, there are so many JS libraries to explore and create interactive </w:t>
      </w:r>
      <w:r w:rsidR="00DF4D68" w:rsidRPr="00306BF0">
        <w:rPr>
          <w:color w:val="3B8F57" w:themeColor="accent4" w:themeShade="BF"/>
          <w:sz w:val="32"/>
          <w:szCs w:val="32"/>
        </w:rPr>
        <w:t xml:space="preserve">website </w:t>
      </w:r>
      <w:r w:rsidR="009378D4" w:rsidRPr="00306BF0">
        <w:rPr>
          <w:color w:val="3B8F57" w:themeColor="accent4" w:themeShade="BF"/>
          <w:sz w:val="32"/>
          <w:szCs w:val="32"/>
        </w:rPr>
        <w:t>elements from.</w:t>
      </w:r>
      <w:r w:rsidR="009378D4">
        <w:rPr>
          <w:sz w:val="32"/>
          <w:szCs w:val="32"/>
        </w:rPr>
        <w:t xml:space="preserve"> </w:t>
      </w:r>
      <w:r w:rsidR="006E4F2F">
        <w:rPr>
          <w:sz w:val="32"/>
          <w:szCs w:val="32"/>
        </w:rPr>
        <w:br/>
      </w:r>
    </w:p>
    <w:p w14:paraId="4A21CAFF" w14:textId="77777777" w:rsidR="003D64FA" w:rsidRDefault="003D64FA" w:rsidP="00C2769B"/>
    <w:sectPr w:rsidR="003D64FA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CA4DE" w14:textId="77777777" w:rsidR="00F474D3" w:rsidRDefault="00F474D3">
      <w:pPr>
        <w:spacing w:after="0"/>
      </w:pPr>
      <w:r>
        <w:separator/>
      </w:r>
    </w:p>
  </w:endnote>
  <w:endnote w:type="continuationSeparator" w:id="0">
    <w:p w14:paraId="5533FE02" w14:textId="77777777" w:rsidR="00F474D3" w:rsidRDefault="00F47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437F4" w14:textId="77777777" w:rsidR="00F474D3" w:rsidRDefault="00F474D3">
      <w:pPr>
        <w:spacing w:after="0"/>
      </w:pPr>
      <w:r>
        <w:separator/>
      </w:r>
    </w:p>
  </w:footnote>
  <w:footnote w:type="continuationSeparator" w:id="0">
    <w:p w14:paraId="76BCE0B0" w14:textId="77777777" w:rsidR="00F474D3" w:rsidRDefault="00F474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3375B"/>
    <w:multiLevelType w:val="hybridMultilevel"/>
    <w:tmpl w:val="CE38E340"/>
    <w:lvl w:ilvl="0" w:tplc="11868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6"/>
  </w:num>
  <w:num w:numId="3" w16cid:durableId="688457849">
    <w:abstractNumId w:val="41"/>
  </w:num>
  <w:num w:numId="4" w16cid:durableId="464465768">
    <w:abstractNumId w:val="20"/>
  </w:num>
  <w:num w:numId="5" w16cid:durableId="1480610675">
    <w:abstractNumId w:val="20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9"/>
  </w:num>
  <w:num w:numId="16" w16cid:durableId="1749040517">
    <w:abstractNumId w:val="21"/>
  </w:num>
  <w:num w:numId="17" w16cid:durableId="410935614">
    <w:abstractNumId w:val="17"/>
  </w:num>
  <w:num w:numId="18" w16cid:durableId="894632189">
    <w:abstractNumId w:val="45"/>
  </w:num>
  <w:num w:numId="19" w16cid:durableId="484123264">
    <w:abstractNumId w:val="28"/>
  </w:num>
  <w:num w:numId="20" w16cid:durableId="2045250654">
    <w:abstractNumId w:val="25"/>
  </w:num>
  <w:num w:numId="21" w16cid:durableId="1773162791">
    <w:abstractNumId w:val="30"/>
  </w:num>
  <w:num w:numId="22" w16cid:durableId="1429229936">
    <w:abstractNumId w:val="13"/>
  </w:num>
  <w:num w:numId="23" w16cid:durableId="413086667">
    <w:abstractNumId w:val="29"/>
  </w:num>
  <w:num w:numId="24" w16cid:durableId="554001019">
    <w:abstractNumId w:val="39"/>
  </w:num>
  <w:num w:numId="25" w16cid:durableId="1240288620">
    <w:abstractNumId w:val="24"/>
  </w:num>
  <w:num w:numId="26" w16cid:durableId="77141308">
    <w:abstractNumId w:val="14"/>
  </w:num>
  <w:num w:numId="27" w16cid:durableId="263807760">
    <w:abstractNumId w:val="31"/>
  </w:num>
  <w:num w:numId="28" w16cid:durableId="370805319">
    <w:abstractNumId w:val="18"/>
  </w:num>
  <w:num w:numId="29" w16cid:durableId="898051669">
    <w:abstractNumId w:val="40"/>
  </w:num>
  <w:num w:numId="30" w16cid:durableId="1801612077">
    <w:abstractNumId w:val="34"/>
  </w:num>
  <w:num w:numId="31" w16cid:durableId="491146320">
    <w:abstractNumId w:val="37"/>
  </w:num>
  <w:num w:numId="32" w16cid:durableId="299380314">
    <w:abstractNumId w:val="32"/>
  </w:num>
  <w:num w:numId="33" w16cid:durableId="1652563510">
    <w:abstractNumId w:val="33"/>
  </w:num>
  <w:num w:numId="34" w16cid:durableId="339625496">
    <w:abstractNumId w:val="16"/>
  </w:num>
  <w:num w:numId="35" w16cid:durableId="273170624">
    <w:abstractNumId w:val="26"/>
  </w:num>
  <w:num w:numId="36" w16cid:durableId="2125466445">
    <w:abstractNumId w:val="46"/>
  </w:num>
  <w:num w:numId="37" w16cid:durableId="52824367">
    <w:abstractNumId w:val="35"/>
  </w:num>
  <w:num w:numId="38" w16cid:durableId="1218281344">
    <w:abstractNumId w:val="42"/>
  </w:num>
  <w:num w:numId="39" w16cid:durableId="352924367">
    <w:abstractNumId w:val="23"/>
  </w:num>
  <w:num w:numId="40" w16cid:durableId="559098027">
    <w:abstractNumId w:val="11"/>
  </w:num>
  <w:num w:numId="41" w16cid:durableId="1863785683">
    <w:abstractNumId w:val="43"/>
  </w:num>
  <w:num w:numId="42" w16cid:durableId="2094548195">
    <w:abstractNumId w:val="44"/>
  </w:num>
  <w:num w:numId="43" w16cid:durableId="1987197165">
    <w:abstractNumId w:val="27"/>
  </w:num>
  <w:num w:numId="44" w16cid:durableId="2116946585">
    <w:abstractNumId w:val="47"/>
  </w:num>
  <w:num w:numId="45" w16cid:durableId="881787095">
    <w:abstractNumId w:val="38"/>
  </w:num>
  <w:num w:numId="46" w16cid:durableId="1360358483">
    <w:abstractNumId w:val="9"/>
  </w:num>
  <w:num w:numId="47" w16cid:durableId="84035805">
    <w:abstractNumId w:val="22"/>
  </w:num>
  <w:num w:numId="48" w16cid:durableId="123086116">
    <w:abstractNumId w:val="12"/>
  </w:num>
  <w:num w:numId="49" w16cid:durableId="860314186">
    <w:abstractNumId w:val="15"/>
  </w:num>
  <w:num w:numId="50" w16cid:durableId="395862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23E2F"/>
    <w:rsid w:val="00036283"/>
    <w:rsid w:val="0004793E"/>
    <w:rsid w:val="00076448"/>
    <w:rsid w:val="00091FE6"/>
    <w:rsid w:val="00097915"/>
    <w:rsid w:val="000A33B0"/>
    <w:rsid w:val="000A4866"/>
    <w:rsid w:val="000B3953"/>
    <w:rsid w:val="000B47BF"/>
    <w:rsid w:val="000B48BD"/>
    <w:rsid w:val="000B4F8E"/>
    <w:rsid w:val="000C6C1B"/>
    <w:rsid w:val="000D4100"/>
    <w:rsid w:val="000F1AF8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51BF1"/>
    <w:rsid w:val="00263051"/>
    <w:rsid w:val="002757FB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BF0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D6BFF"/>
    <w:rsid w:val="003E2D26"/>
    <w:rsid w:val="003E3B0A"/>
    <w:rsid w:val="003E3EB5"/>
    <w:rsid w:val="003E5A69"/>
    <w:rsid w:val="003E6EAE"/>
    <w:rsid w:val="003F44B0"/>
    <w:rsid w:val="00404491"/>
    <w:rsid w:val="00416B6D"/>
    <w:rsid w:val="00417DD4"/>
    <w:rsid w:val="00430890"/>
    <w:rsid w:val="00433F82"/>
    <w:rsid w:val="004365EE"/>
    <w:rsid w:val="004369C5"/>
    <w:rsid w:val="00446372"/>
    <w:rsid w:val="004505BE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4F10BF"/>
    <w:rsid w:val="0050747C"/>
    <w:rsid w:val="00511D84"/>
    <w:rsid w:val="005236A8"/>
    <w:rsid w:val="00532EAE"/>
    <w:rsid w:val="0053522C"/>
    <w:rsid w:val="00540212"/>
    <w:rsid w:val="0054435D"/>
    <w:rsid w:val="00544E8A"/>
    <w:rsid w:val="0056151C"/>
    <w:rsid w:val="00571634"/>
    <w:rsid w:val="00573BA4"/>
    <w:rsid w:val="00574D5C"/>
    <w:rsid w:val="0059569D"/>
    <w:rsid w:val="005A38F7"/>
    <w:rsid w:val="005B2037"/>
    <w:rsid w:val="005D24DB"/>
    <w:rsid w:val="005E23E5"/>
    <w:rsid w:val="0060283B"/>
    <w:rsid w:val="00607930"/>
    <w:rsid w:val="00607A0F"/>
    <w:rsid w:val="00612D95"/>
    <w:rsid w:val="006267E2"/>
    <w:rsid w:val="00626900"/>
    <w:rsid w:val="006302B0"/>
    <w:rsid w:val="00635885"/>
    <w:rsid w:val="0063645A"/>
    <w:rsid w:val="00645A75"/>
    <w:rsid w:val="00653F7B"/>
    <w:rsid w:val="00661B43"/>
    <w:rsid w:val="00662522"/>
    <w:rsid w:val="00662BB5"/>
    <w:rsid w:val="006763F8"/>
    <w:rsid w:val="0068088A"/>
    <w:rsid w:val="006926FB"/>
    <w:rsid w:val="006B1377"/>
    <w:rsid w:val="006B3A65"/>
    <w:rsid w:val="006B4695"/>
    <w:rsid w:val="006B5436"/>
    <w:rsid w:val="006B79B2"/>
    <w:rsid w:val="006C17AD"/>
    <w:rsid w:val="006C3259"/>
    <w:rsid w:val="006C4E48"/>
    <w:rsid w:val="006D1F82"/>
    <w:rsid w:val="006E2F1F"/>
    <w:rsid w:val="006E37E4"/>
    <w:rsid w:val="006E4F2F"/>
    <w:rsid w:val="006E77D5"/>
    <w:rsid w:val="006F36C3"/>
    <w:rsid w:val="006F701A"/>
    <w:rsid w:val="006F7190"/>
    <w:rsid w:val="007043CB"/>
    <w:rsid w:val="0070718E"/>
    <w:rsid w:val="00727E84"/>
    <w:rsid w:val="00732F26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9633A"/>
    <w:rsid w:val="007A1BDD"/>
    <w:rsid w:val="007A263F"/>
    <w:rsid w:val="007A2A26"/>
    <w:rsid w:val="007A5259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68A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72131"/>
    <w:rsid w:val="008839B5"/>
    <w:rsid w:val="00883B4C"/>
    <w:rsid w:val="008901B5"/>
    <w:rsid w:val="008936F2"/>
    <w:rsid w:val="00896623"/>
    <w:rsid w:val="00897784"/>
    <w:rsid w:val="008A53D7"/>
    <w:rsid w:val="008B1509"/>
    <w:rsid w:val="008B658D"/>
    <w:rsid w:val="008C10F5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378D4"/>
    <w:rsid w:val="00941981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51DA6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2D9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248D4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13FA"/>
    <w:rsid w:val="00BD2240"/>
    <w:rsid w:val="00BE4AC6"/>
    <w:rsid w:val="00BE4BD8"/>
    <w:rsid w:val="00BE6546"/>
    <w:rsid w:val="00BF20E4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3B89"/>
    <w:rsid w:val="00D45A3E"/>
    <w:rsid w:val="00D66C75"/>
    <w:rsid w:val="00D673F9"/>
    <w:rsid w:val="00D74561"/>
    <w:rsid w:val="00D74CDA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E60B2"/>
    <w:rsid w:val="00DF4D68"/>
    <w:rsid w:val="00E018A0"/>
    <w:rsid w:val="00E128F6"/>
    <w:rsid w:val="00E21229"/>
    <w:rsid w:val="00E24117"/>
    <w:rsid w:val="00E32177"/>
    <w:rsid w:val="00E3783F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474D3"/>
    <w:rsid w:val="00F649AF"/>
    <w:rsid w:val="00F7212A"/>
    <w:rsid w:val="00F76D8B"/>
    <w:rsid w:val="00F814CB"/>
    <w:rsid w:val="00F84105"/>
    <w:rsid w:val="00F87FD7"/>
    <w:rsid w:val="00F9799E"/>
    <w:rsid w:val="00FA5DED"/>
    <w:rsid w:val="00FB092A"/>
    <w:rsid w:val="00FB6249"/>
    <w:rsid w:val="00FC1FF1"/>
    <w:rsid w:val="00FC2125"/>
    <w:rsid w:val="00FD7DB2"/>
    <w:rsid w:val="00FE567A"/>
    <w:rsid w:val="00FF4708"/>
    <w:rsid w:val="00FF690A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cwhite/bb598f1b3017b5477cb818c9b086a5d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69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62</cp:revision>
  <cp:lastPrinted>2019-03-26T17:28:00Z</cp:lastPrinted>
  <dcterms:created xsi:type="dcterms:W3CDTF">2024-05-19T20:35:00Z</dcterms:created>
  <dcterms:modified xsi:type="dcterms:W3CDTF">2024-11-01T03:29:00Z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